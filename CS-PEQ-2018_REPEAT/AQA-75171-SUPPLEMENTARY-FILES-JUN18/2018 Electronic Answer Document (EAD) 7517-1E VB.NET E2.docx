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A80A3A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80A3A" w:rsidRDefault="00A80A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A80A3A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0A3A" w:rsidRDefault="00A80A3A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B963B3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VB.Net  (7517/1E)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5B748E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 xml:space="preserve">(page 2 onwards) </w:t>
      </w:r>
      <w:bookmarkStart w:id="1" w:name="_GoBack"/>
      <w:bookmarkEnd w:id="1"/>
      <w:r w:rsidR="000C4DB6">
        <w:rPr>
          <w:rFonts w:ascii="Arial" w:hAnsi="Arial" w:cs="Arial"/>
          <w:sz w:val="21"/>
          <w:szCs w:val="21"/>
        </w:rPr>
        <w:t>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5B748E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D0851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E74E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390B8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9B2653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3A" w:rsidRDefault="00A80A3A">
      <w:pPr>
        <w:pStyle w:val="AQANumberParagraph"/>
      </w:pPr>
      <w:r>
        <w:separator/>
      </w:r>
    </w:p>
  </w:endnote>
  <w:endnote w:type="continuationSeparator" w:id="0">
    <w:p w:rsidR="00A80A3A" w:rsidRDefault="00A80A3A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Pr="00C3078B" w:rsidRDefault="00A80A3A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91466F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B963B3">
      <w:rPr>
        <w:rFonts w:ascii="AQA Chevin Pro Bold" w:hAnsi="AQA Chevin Pro Bold"/>
        <w:sz w:val="40"/>
      </w:rPr>
      <w:t>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A80A3A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A80A3A" w:rsidRPr="004F31B3" w:rsidRDefault="00A80A3A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A80A3A" w:rsidTr="004F31B3">
      <w:trPr>
        <w:trHeight w:val="489"/>
      </w:trPr>
      <w:tc>
        <w:tcPr>
          <w:tcW w:w="361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A80A3A" w:rsidRDefault="00E5526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B963B3">
      <w:rPr>
        <w:rFonts w:ascii="Arial" w:hAnsi="Arial" w:cs="Arial"/>
        <w:sz w:val="16"/>
      </w:rPr>
      <w:t>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3A" w:rsidRDefault="00A80A3A">
      <w:pPr>
        <w:pStyle w:val="AQANumberParagraph"/>
      </w:pPr>
      <w:r>
        <w:separator/>
      </w:r>
    </w:p>
  </w:footnote>
  <w:footnote w:type="continuationSeparator" w:id="0">
    <w:p w:rsidR="00A80A3A" w:rsidRDefault="00A80A3A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Default="00A80A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A3A" w:rsidRDefault="00A80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A80A3A" w:rsidRDefault="00A80A3A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5B748E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A80A3A" w:rsidRPr="005D5034" w:rsidRDefault="00A80A3A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A80A3A" w:rsidRDefault="00A80A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1E79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B748E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B2653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36D3"/>
    <w:rsid w:val="00B469B1"/>
    <w:rsid w:val="00B46AF5"/>
    <w:rsid w:val="00B61DEA"/>
    <w:rsid w:val="00B63D0B"/>
    <w:rsid w:val="00B64446"/>
    <w:rsid w:val="00B73739"/>
    <w:rsid w:val="00B8740D"/>
    <w:rsid w:val="00B9601E"/>
    <w:rsid w:val="00B963B3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11B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EEBC-9286-4817-AEB9-3BBEA9AA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749D4764.dotm</Template>
  <TotalTime>0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2017-06-15T12:51:00Z</cp:lastPrinted>
  <dcterms:created xsi:type="dcterms:W3CDTF">2017-08-01T12:42:00Z</dcterms:created>
  <dcterms:modified xsi:type="dcterms:W3CDTF">2017-08-01T12:42:00Z</dcterms:modified>
</cp:coreProperties>
</file>